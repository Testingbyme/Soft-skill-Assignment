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558DDA5"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116840</wp:posOffset>
                </wp:positionV>
                <wp:extent cx="2769870" cy="864870"/>
                <wp:effectExtent l="0" t="0" r="11430" b="1143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870" cy="864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57099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[BHARATCHAUDHARI2403@GMAIL.COM]</w:t>
                            </w:r>
                          </w:p>
                          <w:p w14:paraId="5A0CB46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[ASSI,MANAGER.HDFC BANK]</w:t>
                            </w:r>
                          </w:p>
                          <w:p w14:paraId="5042E8A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[BALESHWAR SQARE]</w:t>
                            </w:r>
                          </w:p>
                          <w:p w14:paraId="3D1163A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[AHMEDABAD,GUJARAT.380053]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.3pt;margin-top:9.2pt;height:68.1pt;width:218.1pt;z-index:251661312;mso-width-relative:page;mso-height-relative:page;" fillcolor="#FFFFFF" filled="t" stroked="f" coordsize="21600,21600" o:gfxdata="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cQc/vXAAAACgEAAA8AAAAAAAAAAQAgAAAAIgAAAGRy&#10;cy9kb3ducmV2LnhtbFBLAQIUABQAAAAIAIdO4kAv2r4+zQEAAKkDAAAOAAAAAAAAAAEAIAAAACYB&#10;AABkcnMvZTJvRG9jLnhtbFBLBQYAAAAABgAGAFkBAAB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6C570998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[BHARATCHAUDHARI2403@GMAIL.COM]</w:t>
                      </w:r>
                    </w:p>
                    <w:p w14:paraId="5A0CB461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[ASSI,MANAGER.HDFC BANK]</w:t>
                      </w:r>
                    </w:p>
                    <w:p w14:paraId="5042E8AC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[BALESHWAR SQARE]</w:t>
                      </w:r>
                    </w:p>
                    <w:p w14:paraId="3D1163A7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[AHMEDABAD,GUJARAT.380053]</w:t>
                      </w:r>
                    </w:p>
                  </w:txbxContent>
                </v:textbox>
              </v:shape>
            </w:pict>
          </mc:Fallback>
        </mc:AlternateContent>
      </w:r>
    </w:p>
    <w:p w14:paraId="4E9CBE0F">
      <w:pPr>
        <w:rPr>
          <w:rFonts w:hint="default"/>
          <w:lang w:val="en-US"/>
        </w:rPr>
      </w:pPr>
    </w:p>
    <w:p w14:paraId="2ED6C951">
      <w:pPr>
        <w:rPr>
          <w:rFonts w:hint="default"/>
          <w:lang w:val="en-US"/>
        </w:rPr>
      </w:pPr>
    </w:p>
    <w:p w14:paraId="5BB83DC4">
      <w:pPr>
        <w:rPr>
          <w:rFonts w:hint="default"/>
          <w:lang w:val="en-US"/>
        </w:rPr>
      </w:pPr>
    </w:p>
    <w:p w14:paraId="27AF9D3B">
      <w:pPr>
        <w:rPr>
          <w:rFonts w:hint="default"/>
          <w:lang w:val="en-US"/>
        </w:rPr>
      </w:pPr>
    </w:p>
    <w:p w14:paraId="6C40D801">
      <w:pPr>
        <w:rPr>
          <w:rFonts w:hint="default"/>
          <w:lang w:val="en-US"/>
        </w:rPr>
      </w:pPr>
    </w:p>
    <w:p w14:paraId="6D424E2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Time \@ "MMMM D, YYYY"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December 9, 2024</w:t>
      </w:r>
      <w:r>
        <w:rPr>
          <w:rFonts w:hint="default"/>
          <w:lang w:val="en-US"/>
        </w:rPr>
        <w:fldChar w:fldCharType="end"/>
      </w:r>
    </w:p>
    <w:p w14:paraId="1B5DD547"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115570</wp:posOffset>
                </wp:positionV>
                <wp:extent cx="2738120" cy="1125220"/>
                <wp:effectExtent l="0" t="0" r="5080" b="17780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112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1496C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[UTTAMSINGH.HR@HDFCBAK.COM]</w:t>
                            </w:r>
                          </w:p>
                          <w:p w14:paraId="753903A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[HUMAN RESOURCES]</w:t>
                            </w:r>
                          </w:p>
                          <w:p w14:paraId="49A4744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[HDFC BANK]</w:t>
                            </w:r>
                          </w:p>
                          <w:p w14:paraId="5C76D7E0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[MUMBAI]</w:t>
                            </w:r>
                          </w:p>
                          <w:p w14:paraId="3B841BC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[ MAHARASTRA, 400012]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5.3pt;margin-top:9.1pt;height:88.6pt;width:215.6pt;z-index:251662336;mso-width-relative:page;mso-height-relative:page;" fillcolor="#FFFFFF" filled="t" stroked="f" coordsize="21600,21600" o:gfxdata="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Y5QBd1wAAAAoBAAAPAAAAAAAAAAEAIAAAACIAAABk&#10;cnMvZG93bnJldi54bWxQSwECFAAUAAAACACHTuJArEE1os4BAACqAwAADgAAAAAAAAABACAAAAAm&#10;AQAAZHJzL2Uyb0RvYy54bWxQSwUGAAAAAAYABgBZAQAAZ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61496CE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[UTTAMSINGH.HR@HDFCBAK.COM]</w:t>
                      </w:r>
                    </w:p>
                    <w:p w14:paraId="753903AE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[HUMAN RESOURCES]</w:t>
                      </w:r>
                    </w:p>
                    <w:p w14:paraId="49A47446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[HDFC BANK]</w:t>
                      </w:r>
                    </w:p>
                    <w:p w14:paraId="5C76D7E0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[MUMBAI]</w:t>
                      </w:r>
                    </w:p>
                    <w:p w14:paraId="3B841BC1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[ MAHARASTRA, 400012]</w:t>
                      </w:r>
                    </w:p>
                  </w:txbxContent>
                </v:textbox>
              </v:shape>
            </w:pict>
          </mc:Fallback>
        </mc:AlternateContent>
      </w:r>
    </w:p>
    <w:p w14:paraId="6C4D170D">
      <w:pPr>
        <w:rPr>
          <w:rFonts w:hint="default"/>
          <w:lang w:val="en-US"/>
        </w:rPr>
      </w:pPr>
    </w:p>
    <w:p w14:paraId="4F9E0440">
      <w:pPr>
        <w:rPr>
          <w:rFonts w:hint="default"/>
          <w:lang w:val="en-US"/>
        </w:rPr>
      </w:pPr>
    </w:p>
    <w:p w14:paraId="5D084F25">
      <w:pPr>
        <w:rPr>
          <w:rFonts w:hint="default"/>
          <w:lang w:val="en-US"/>
        </w:rPr>
      </w:pPr>
    </w:p>
    <w:p w14:paraId="144ACB2D">
      <w:pPr>
        <w:rPr>
          <w:rFonts w:hint="default"/>
          <w:lang w:val="en-US"/>
        </w:rPr>
      </w:pPr>
    </w:p>
    <w:p w14:paraId="3EBB1A5A">
      <w:pPr>
        <w:rPr>
          <w:rFonts w:hint="default"/>
          <w:lang w:val="en-US"/>
        </w:rPr>
      </w:pPr>
    </w:p>
    <w:p w14:paraId="485BDC97"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151130</wp:posOffset>
                </wp:positionV>
                <wp:extent cx="2438400" cy="342900"/>
                <wp:effectExtent l="0" t="0" r="0" b="0"/>
                <wp:wrapNone/>
                <wp:docPr id="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36C71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[HR SIR]</w:t>
                            </w: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7.2pt;margin-top:11.9pt;height:27pt;width:192pt;z-index:251663360;mso-width-relative:page;mso-height-relative:page;" fillcolor="#FFFFFF" filled="t" stroked="f" coordsize="21600,21600" o:gfxdata="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+xU8vXAAAACAEAAA8AAAAAAAAAAQAgAAAAIgAAAGRy&#10;cy9kb3ducmV2LnhtbFBLAQIUABQAAAAIAIdO4kDbA1VTzQEAAK0DAAAOAAAAAAAAAAEAIAAAACYB&#10;AABkcnMvZTJvRG9jLnhtbFBLBQYAAAAABgAGAFkBAABlBQAAAAA=&#10;">
                <v:fill on="t" opacity="0f" focussize="0,0"/>
                <v:stroke on="f"/>
                <v:imagedata o:title=""/>
                <o:lock v:ext="edit" aspectratio="f"/>
                <v:textbox>
                  <w:txbxContent>
                    <w:p w14:paraId="0136C711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[HR SIR]</w:t>
                      </w:r>
                    </w:p>
                  </w:txbxContent>
                </v:textbox>
              </v:shape>
            </w:pict>
          </mc:Fallback>
        </mc:AlternateContent>
      </w:r>
    </w:p>
    <w:p w14:paraId="7237EF51">
      <w:pPr>
        <w:rPr>
          <w:rFonts w:hint="default"/>
          <w:lang w:val="en-US"/>
        </w:rPr>
      </w:pPr>
      <w:r>
        <w:rPr>
          <w:rFonts w:hint="default"/>
          <w:lang w:val="en-US"/>
        </w:rPr>
        <w:t>Dear</w:t>
      </w:r>
    </w:p>
    <w:p w14:paraId="4D3DE505"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156210</wp:posOffset>
                </wp:positionV>
                <wp:extent cx="2590800" cy="304165"/>
                <wp:effectExtent l="0" t="0" r="0" b="0"/>
                <wp:wrapNone/>
                <wp:docPr id="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041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0BE84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[Asking for salary raise]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30.75pt;margin-top:12.3pt;height:23.95pt;width:204pt;z-index:251664384;mso-width-relative:page;mso-height-relative:page;" fillcolor="#FFFFFF" filled="t" stroked="f" coordsize="21600,21600" o:gfxdata="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B5FPbYAAAACAEAAA8AAAAA&#10;AAAAAQAgAAAAIgAAAGRycy9kb3ducmV2LnhtbFBLAQIUABQAAAAIAIdO4kA4YMwv2wEAAMYDAAAO&#10;AAAAAAAAAAEAIAAAACcBAABkcnMvZTJvRG9jLnhtbFBLBQYAAAAABgAGAFkBAAB0BQAAAAA=&#10;">
                <v:fill on="t" opacity="0f" focussize="0,0"/>
                <v:stroke on="f"/>
                <v:imagedata o:title=""/>
                <o:lock v:ext="edit" aspectratio="f"/>
                <v:textbox>
                  <w:txbxContent>
                    <w:p w14:paraId="170BE842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[Asking for salary raise]</w:t>
                      </w:r>
                    </w:p>
                  </w:txbxContent>
                </v:textbox>
              </v:shape>
            </w:pict>
          </mc:Fallback>
        </mc:AlternateContent>
      </w:r>
    </w:p>
    <w:p w14:paraId="097414FE">
      <w:pPr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</w:p>
    <w:p w14:paraId="3A26E4D3"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125730</wp:posOffset>
                </wp:positionV>
                <wp:extent cx="5775960" cy="3931285"/>
                <wp:effectExtent l="0" t="0" r="15240" b="12065"/>
                <wp:wrapNone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960" cy="393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A7C5DC">
                            <w:pPr>
                              <w:pStyle w:val="4"/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 xml:space="preserve">I hope this message finds you well. </w:t>
                            </w:r>
                          </w:p>
                          <w:p w14:paraId="3F96377D">
                            <w:pPr>
                              <w:pStyle w:val="4"/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I would like to discuss the possibility of a salary review. Over the past [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ASSI.LOAN MANAGER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], I have taken on additional responsibilities and contributed to specific projects and team devlopment. I believe that my efforts have positively impacted our team's success.</w:t>
                            </w:r>
                          </w:p>
                          <w:p w14:paraId="6A601245">
                            <w:pPr>
                              <w:pStyle w:val="4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As I continue to grow in my role and take on additional responsibilities, I would like to discuss the possibility of a salary review. I believe that my contributions, as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 ASSI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BANK MANAGER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 xml:space="preserve"> have added significant value to our team's performance.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.]</w:t>
                            </w:r>
                          </w:p>
                          <w:p w14:paraId="311FAA44">
                            <w:pPr>
                              <w:pStyle w:val="4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2246B16">
                            <w:pPr>
                              <w:pStyle w:val="4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THANK YOU.</w:t>
                            </w: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10.55pt;margin-top:9.9pt;height:309.55pt;width:454.8pt;z-index:251665408;mso-width-relative:page;mso-height-relative:page;" fillcolor="#FFFFFF" filled="t" stroked="f" coordsize="21600,21600" o:gfxdata="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gkX1L2AAAAAoBAAAPAAAAAAAAAAEAIAAAACIAAABkcnMvZG93bnJl&#10;di54bWxQSwECFAAUAAAACACHTuJAzrRqFMQBAACRAwAADgAAAAAAAAABACAAAAAnAQAAZHJzL2Uy&#10;b0RvYy54bWxQSwUGAAAAAAYABgBZAQAAX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2CA7C5DC">
                      <w:pPr>
                        <w:pStyle w:val="4"/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[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 xml:space="preserve">I hope this message finds you well. </w:t>
                      </w:r>
                    </w:p>
                    <w:p w14:paraId="3F96377D">
                      <w:pPr>
                        <w:pStyle w:val="4"/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I would like to discuss the possibility of a salary review. Over the past [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ASSI.LOAN MANAGER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], I have taken on additional responsibilities and contributed to specific projects and team devlopment. I believe that my efforts have positively impacted our team's success.</w:t>
                      </w:r>
                    </w:p>
                    <w:p w14:paraId="6A601245">
                      <w:pPr>
                        <w:pStyle w:val="4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As I continue to grow in my role and take on additional responsibilities, I would like to discuss the possibility of a salary review. I believe that my contributions, as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 ASSI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BANK MANAGER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 xml:space="preserve"> have added significant value to our team's performance.</w:t>
                      </w:r>
                      <w:r>
                        <w:rPr>
                          <w:rFonts w:hint="default"/>
                          <w:lang w:val="en-US"/>
                        </w:rPr>
                        <w:t>.]</w:t>
                      </w:r>
                    </w:p>
                    <w:p w14:paraId="311FAA44">
                      <w:pPr>
                        <w:pStyle w:val="4"/>
                        <w:rPr>
                          <w:rFonts w:hint="default"/>
                          <w:lang w:val="en-US"/>
                        </w:rPr>
                      </w:pPr>
                    </w:p>
                    <w:p w14:paraId="52246B16">
                      <w:pPr>
                        <w:pStyle w:val="4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THANK YOU.</w:t>
                      </w:r>
                    </w:p>
                  </w:txbxContent>
                </v:textbox>
              </v:shape>
            </w:pict>
          </mc:Fallback>
        </mc:AlternateContent>
      </w:r>
    </w:p>
    <w:p w14:paraId="7A6CB443">
      <w:pPr>
        <w:rPr>
          <w:rFonts w:hint="default"/>
          <w:lang w:val="en-US"/>
        </w:rPr>
      </w:pPr>
    </w:p>
    <w:p w14:paraId="5BC75430">
      <w:pPr>
        <w:rPr>
          <w:rFonts w:hint="default"/>
          <w:lang w:val="en-US"/>
        </w:rPr>
      </w:pPr>
    </w:p>
    <w:p w14:paraId="5B8E3D4A">
      <w:pPr>
        <w:rPr>
          <w:rFonts w:hint="default"/>
          <w:lang w:val="en-US"/>
        </w:rPr>
      </w:pPr>
    </w:p>
    <w:p w14:paraId="7C3F9AAF">
      <w:pPr>
        <w:rPr>
          <w:rFonts w:hint="default"/>
          <w:b w:val="0"/>
          <w:lang w:val="en-US"/>
        </w:rPr>
      </w:pPr>
    </w:p>
    <w:p w14:paraId="32D515C0">
      <w:pPr>
        <w:rPr>
          <w:rFonts w:hint="default"/>
          <w:b w:val="0"/>
          <w:lang w:val="en-US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3787140</wp:posOffset>
                </wp:positionV>
                <wp:extent cx="1781810" cy="285750"/>
                <wp:effectExtent l="0" t="0" r="8890" b="0"/>
                <wp:wrapNone/>
                <wp:docPr id="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8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09EE33">
                            <w:r>
                              <w:rPr>
                                <w:rFonts w:hint="default" w:ascii="Verdana" w:hAnsi="Verdana"/>
                                <w:sz w:val="20"/>
                                <w:lang w:val="en-US"/>
                              </w:rPr>
                              <w:t>YOURS SINCERELY</w:t>
                            </w:r>
                            <w:r>
                              <w:rPr>
                                <w:rFonts w:hint="default" w:ascii="Verdana" w:hAnsi="Verdana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4.25pt;margin-top:298.2pt;height:22.5pt;width:140.3pt;z-index:251659264;mso-width-relative:page;mso-height-relative:page;" fillcolor="#FFFFFF" filled="t" stroked="f" coordsize="21600,21600" o:gfxdata="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EG2732QAAAAoBAAAPAAAAAAAAAAEAIAAAACIA&#10;AABkcnMvZG93bnJldi54bWxQSwECFAAUAAAACACHTuJAvfnRY88BAACpAwAADgAAAAAAAAABACAA&#10;AAAoAQAAZHJzL2Uyb0RvYy54bWxQSwUGAAAAAAYABgBZAQAAa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0109EE33">
                      <w:r>
                        <w:rPr>
                          <w:rFonts w:hint="default" w:ascii="Verdana" w:hAnsi="Verdana"/>
                          <w:sz w:val="20"/>
                          <w:lang w:val="en-US"/>
                        </w:rPr>
                        <w:t>YOURS SINCERELY</w:t>
                      </w:r>
                      <w:r>
                        <w:rPr>
                          <w:rFonts w:hint="default" w:ascii="Verdana" w:hAnsi="Verdana"/>
                          <w:sz w:val="20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4071620</wp:posOffset>
                </wp:positionV>
                <wp:extent cx="5257165" cy="285750"/>
                <wp:effectExtent l="0" t="0" r="635" b="0"/>
                <wp:wrapNone/>
                <wp:docPr id="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1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D1A20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[BHARAT V CHAUDHARY]</w:t>
                            </w: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10.45pt;margin-top:320.6pt;height:22.5pt;width:413.95pt;z-index:251660288;mso-width-relative:page;mso-height-relative:page;" fillcolor="#FFFFFF" filled="t" stroked="f" coordsize="21600,21600" o:gfxdata="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WpjkWNgAAAALAQAADwAAAAAAAAABACAAAAAiAAAAZHJzL2Rvd25y&#10;ZXYueG1sUEsBAhQAFAAAAAgAh07iQCOMT2DFAQAAkAMAAA4AAAAAAAAAAQAgAAAAJwEAAGRycy9l&#10;Mm9Eb2MueG1sUEsFBgAAAAAGAAYAWQEAAF4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29D1A206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[BHARAT V CHAUDHARY]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B3709"/>
    <w:rsid w:val="068B37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/>
      <w:kern w:val="2"/>
      <w:sz w:val="21"/>
      <w:lang w:val="en-US" w:eastAsia="zh-CN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ZhuhaiKingsoftOfficeSoftw.WPSOffice2019_12.2.18639.0_x86__924xes6e8q1tw\12.2.0.18639\office6\mui\en_US\templates\wps\Letters%20and%20Faxes\Standard%20Business%20Letter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 Business Letter.wpt</Template>
  <Pages>1</Pages>
  <Words>5</Words>
  <Characters>26</Characters>
  <Lines>0</Lines>
  <Paragraphs>0</Paragraphs>
  <TotalTime>4</TotalTime>
  <ScaleCrop>false</ScaleCrop>
  <LinksUpToDate>false</LinksUpToDate>
  <CharactersWithSpaces>28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2024-12-09T15:40:00Z</dcterms:created>
  <dc:creator>WPS_1727333902</dc:creator>
  <cp:lastModifiedBy>WPS_1727333902</cp:lastModifiedBy>
  <dcterms:modified xsi:type="dcterms:W3CDTF">2024-12-09T15:56:31Z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795340BC5C7D46E796C898FAADE9C637_11</vt:lpwstr>
  </property>
  <property fmtid="{D5CDD505-2E9C-101B-9397-08002B2CF9AE}" pid="3" name="KSOProductBuildVer">
    <vt:lpwstr>2057-12.2.0.18639</vt:lpwstr>
  </property>
</Properties>
</file>